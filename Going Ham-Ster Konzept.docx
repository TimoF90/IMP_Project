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auptlayouttabelle"/>
      </w:tblPr>
      <w:tblGrid>
        <w:gridCol w:w="6009"/>
        <w:gridCol w:w="4313"/>
      </w:tblGrid>
      <w:tr w:rsidR="00184664" w:rsidRPr="00A85B6F" w:rsidTr="006F57E0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ayouttabelle linke Seite"/>
            </w:tblPr>
            <w:tblGrid>
              <w:gridCol w:w="5994"/>
            </w:tblGrid>
            <w:tr w:rsidR="00184664" w:rsidRPr="00A85B6F" w:rsidTr="004B31E7">
              <w:trPr>
                <w:trHeight w:hRule="exact" w:val="206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362C4A" w:rsidRPr="00A85B6F" w:rsidRDefault="00A47177" w:rsidP="00362C4A">
                  <w:pPr>
                    <w:pStyle w:val="berschrift2"/>
                  </w:pPr>
                  <w:sdt>
                    <w:sdtPr>
                      <w:alias w:val="Name des Empfängers:"/>
                      <w:tag w:val="Name des Empfängers:"/>
                      <w:id w:val="2044861746"/>
                      <w:placeholder>
                        <w:docPart w:val="BF1AA6EF8FA24A17A12B5B724B2B9CCA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D07073">
                        <w:t>Going ham-ster</w:t>
                      </w:r>
                    </w:sdtContent>
                  </w:sdt>
                </w:p>
                <w:p w:rsidR="00184664" w:rsidRPr="00A85B6F" w:rsidRDefault="00184664" w:rsidP="00A242C6">
                  <w:pPr>
                    <w:pStyle w:val="berschrift3"/>
                    <w:rPr>
                      <w:lang w:bidi="de-DE"/>
                    </w:rPr>
                  </w:pPr>
                </w:p>
              </w:tc>
            </w:tr>
            <w:tr w:rsidR="00184664" w:rsidRPr="00A85B6F" w:rsidTr="006F57E0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D97DFD" w:rsidRPr="00D97DFD" w:rsidRDefault="00D97DFD" w:rsidP="00D97DFD">
                  <w:pPr>
                    <w:pStyle w:val="Unterschrift"/>
                    <w:ind w:left="7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Spielablauf</w:t>
                  </w:r>
                </w:p>
                <w:p w:rsidR="004670DD" w:rsidRDefault="00D97DFD" w:rsidP="00D97DFD">
                  <w:pPr>
                    <w:pStyle w:val="Unterschrift"/>
                    <w:numPr>
                      <w:ilvl w:val="0"/>
                      <w:numId w:val="2"/>
                    </w:numPr>
                  </w:pPr>
                  <w:r>
                    <w:t xml:space="preserve">Hamster vom Startpunkt </w:t>
                  </w:r>
                  <w:proofErr w:type="gramStart"/>
                  <w:r>
                    <w:t>( 0</w:t>
                  </w:r>
                  <w:proofErr w:type="gramEnd"/>
                  <w:r w:rsidR="00D07073">
                    <w:t xml:space="preserve"> </w:t>
                  </w:r>
                  <w:r>
                    <w:t>m ) abschießen</w:t>
                  </w:r>
                </w:p>
                <w:p w:rsidR="00D97DFD" w:rsidRDefault="00D97DFD" w:rsidP="00D97DFD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Mit Sprüngen in der </w:t>
                  </w:r>
                  <w:r w:rsidR="00D07073">
                    <w:t xml:space="preserve">Luft halten </w:t>
                  </w:r>
                  <w:proofErr w:type="gramStart"/>
                  <w:r w:rsidR="00D07073">
                    <w:t>( b</w:t>
                  </w:r>
                  <w:r>
                    <w:t>egrenzte</w:t>
                  </w:r>
                  <w:proofErr w:type="gramEnd"/>
                  <w:r>
                    <w:t xml:space="preserve"> Power )</w:t>
                  </w:r>
                </w:p>
                <w:p w:rsidR="00D97DFD" w:rsidRDefault="00D97DFD" w:rsidP="00D97DFD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Power-</w:t>
                  </w:r>
                  <w:proofErr w:type="spellStart"/>
                  <w:r>
                    <w:t>Ups</w:t>
                  </w:r>
                  <w:proofErr w:type="spellEnd"/>
                  <w:r>
                    <w:t xml:space="preserve"> einsammeln und Power-Downs ausweichen</w:t>
                  </w:r>
                </w:p>
                <w:p w:rsidR="00D97DFD" w:rsidRDefault="00D97DFD" w:rsidP="00D97DFD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Bei Landung Highscore anzeigen</w:t>
                  </w:r>
                </w:p>
                <w:p w:rsidR="00D07073" w:rsidRDefault="00D07073" w:rsidP="00D07073">
                  <w:pPr>
                    <w:pStyle w:val="Listenabsatz"/>
                  </w:pPr>
                </w:p>
                <w:p w:rsidR="00D97DFD" w:rsidRDefault="00D97DFD" w:rsidP="00D97DFD"/>
                <w:p w:rsidR="00D97DFD" w:rsidRDefault="00D97DFD" w:rsidP="00D97DF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Technische Umsetzung</w:t>
                  </w:r>
                </w:p>
                <w:p w:rsidR="00D97DFD" w:rsidRDefault="00D97DFD" w:rsidP="00D97DFD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Menü mit Play und Highscore</w:t>
                  </w:r>
                </w:p>
                <w:p w:rsidR="00D07073" w:rsidRDefault="00D07073" w:rsidP="00D97DFD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Hamster und Level im Simplen 2D Comic Design</w:t>
                  </w:r>
                </w:p>
                <w:p w:rsidR="00D07073" w:rsidRDefault="00D07073" w:rsidP="00D97DFD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Menü Button im Spielfenster mit </w:t>
                  </w:r>
                  <w:proofErr w:type="spellStart"/>
                  <w:r>
                    <w:t>Reset</w:t>
                  </w:r>
                  <w:proofErr w:type="spellEnd"/>
                  <w:r>
                    <w:t>-Funktion</w:t>
                  </w:r>
                </w:p>
                <w:p w:rsidR="00D07073" w:rsidRDefault="00D07073" w:rsidP="00D07073">
                  <w:pPr>
                    <w:pStyle w:val="Listenabsatz"/>
                  </w:pPr>
                </w:p>
                <w:p w:rsidR="00D07073" w:rsidRDefault="00D07073" w:rsidP="00D07073">
                  <w:pPr>
                    <w:pStyle w:val="Listenabsatz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Mögliche Erweiterungen</w:t>
                  </w:r>
                </w:p>
                <w:p w:rsidR="00D07073" w:rsidRPr="00D07073" w:rsidRDefault="00D07073" w:rsidP="00D07073">
                  <w:pPr>
                    <w:pStyle w:val="Listenabsatz"/>
                  </w:pPr>
                </w:p>
                <w:p w:rsidR="00D97DFD" w:rsidRDefault="00D07073" w:rsidP="00D07073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Menü / Sound deaktivieren</w:t>
                  </w:r>
                </w:p>
                <w:p w:rsidR="00D07073" w:rsidRDefault="00D07073" w:rsidP="00D07073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Design Optimierung</w:t>
                  </w:r>
                </w:p>
                <w:p w:rsidR="00D07073" w:rsidRPr="00D97DFD" w:rsidRDefault="00D07073" w:rsidP="00D07073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Google Play Anbindung zum </w:t>
                  </w:r>
                  <w:proofErr w:type="spellStart"/>
                  <w:r>
                    <w:t>teilen</w:t>
                  </w:r>
                  <w:proofErr w:type="spellEnd"/>
                  <w:r>
                    <w:t xml:space="preserve"> des Highscores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ayouttabelle rechte Seite"/>
            </w:tblPr>
            <w:tblGrid>
              <w:gridCol w:w="4274"/>
            </w:tblGrid>
            <w:tr w:rsidR="00184664" w:rsidRPr="00A85B6F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362C4A" w:rsidRPr="00A85B6F" w:rsidRDefault="00D97DFD" w:rsidP="00362C4A">
                  <w:pPr>
                    <w:pStyle w:val="berschrift2"/>
                  </w:pPr>
                  <w:r>
                    <w:t>Gruppe</w:t>
                  </w:r>
                </w:p>
                <w:p w:rsidR="00362C4A" w:rsidRDefault="00D97DFD" w:rsidP="00CD7978">
                  <w:pPr>
                    <w:pStyle w:val="berschrift3"/>
                  </w:pPr>
                  <w:r>
                    <w:t>Timo Fitzner – 2161218</w:t>
                  </w:r>
                </w:p>
                <w:p w:rsidR="00D97DFD" w:rsidRDefault="00D97DFD" w:rsidP="00CD7978">
                  <w:pPr>
                    <w:pStyle w:val="berschrift3"/>
                  </w:pPr>
                </w:p>
                <w:p w:rsidR="00D97DFD" w:rsidRDefault="00D97DFD" w:rsidP="00CD7978">
                  <w:pPr>
                    <w:pStyle w:val="berschrift3"/>
                  </w:pPr>
                  <w:r>
                    <w:t>Korkiat Zintel – 2203497</w:t>
                  </w:r>
                </w:p>
                <w:p w:rsidR="00D97DFD" w:rsidRDefault="00D97DFD" w:rsidP="00CD7978">
                  <w:pPr>
                    <w:pStyle w:val="berschrift3"/>
                  </w:pPr>
                </w:p>
                <w:p w:rsidR="00D97DFD" w:rsidRDefault="00D97DFD" w:rsidP="00CD7978">
                  <w:pPr>
                    <w:pStyle w:val="berschrift3"/>
                  </w:pPr>
                  <w:proofErr w:type="spellStart"/>
                  <w:r>
                    <w:t>Pouriya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Alidousti</w:t>
                  </w:r>
                  <w:proofErr w:type="spellEnd"/>
                  <w:r>
                    <w:t xml:space="preserve"> – 2203571</w:t>
                  </w:r>
                </w:p>
                <w:p w:rsidR="00362C4A" w:rsidRDefault="00362C4A" w:rsidP="00CD7978">
                  <w:pPr>
                    <w:pStyle w:val="berschrift3"/>
                  </w:pPr>
                </w:p>
                <w:p w:rsidR="00362C4A" w:rsidRDefault="00362C4A" w:rsidP="00CD7978">
                  <w:pPr>
                    <w:pStyle w:val="berschrift3"/>
                  </w:pPr>
                </w:p>
                <w:p w:rsidR="00184664" w:rsidRPr="00A85B6F" w:rsidRDefault="00184664" w:rsidP="00CD7978">
                  <w:pPr>
                    <w:pStyle w:val="berschrift3"/>
                  </w:pPr>
                </w:p>
              </w:tc>
            </w:tr>
          </w:tbl>
          <w:p w:rsidR="006337E6" w:rsidRPr="00A85B6F" w:rsidRDefault="006337E6" w:rsidP="00CC7AD0"/>
        </w:tc>
      </w:tr>
    </w:tbl>
    <w:p w:rsidR="00B56F21" w:rsidRDefault="00B56F21" w:rsidP="004670DD">
      <w:pPr>
        <w:pStyle w:val="KeinLeerraum"/>
      </w:pPr>
    </w:p>
    <w:sectPr w:rsidR="00B56F21" w:rsidSect="00A750FF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77" w:rsidRDefault="00A47177" w:rsidP="008B2920">
      <w:pPr>
        <w:spacing w:after="0" w:line="240" w:lineRule="auto"/>
      </w:pPr>
      <w:r>
        <w:separator/>
      </w:r>
    </w:p>
  </w:endnote>
  <w:endnote w:type="continuationSeparator" w:id="0">
    <w:p w:rsidR="00A47177" w:rsidRDefault="00A4717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42C6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77" w:rsidRDefault="00A47177" w:rsidP="008B2920">
      <w:pPr>
        <w:spacing w:after="0" w:line="240" w:lineRule="auto"/>
      </w:pPr>
      <w:r>
        <w:separator/>
      </w:r>
    </w:p>
  </w:footnote>
  <w:footnote w:type="continuationSeparator" w:id="0">
    <w:p w:rsidR="00A47177" w:rsidRDefault="00A47177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Kopfzeilen-Layouttabelle"/>
    </w:tblPr>
    <w:tblGrid>
      <w:gridCol w:w="10292"/>
    </w:tblGrid>
    <w:tr w:rsidR="00A85B6F" w:rsidTr="00142F58">
      <w:sdt>
        <w:sdtPr>
          <w:alias w:val="Ihr Name:"/>
          <w:tag w:val="Ihr Name:"/>
          <w:id w:val="-1685667604"/>
          <w:placeholder>
            <w:docPart w:val="C039F73F24F04E4FAFFA3E46F0999B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D97DFD" w:rsidP="00B56F21">
              <w:pPr>
                <w:pStyle w:val="berschrift1"/>
              </w:pPr>
              <w:r>
                <w:t>Image Processing Projekt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554"/>
    <w:multiLevelType w:val="hybridMultilevel"/>
    <w:tmpl w:val="0B0E58BC"/>
    <w:lvl w:ilvl="0" w:tplc="B2D060AC">
      <w:start w:val="2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C64"/>
    <w:multiLevelType w:val="hybridMultilevel"/>
    <w:tmpl w:val="B7421454"/>
    <w:lvl w:ilvl="0" w:tplc="372C1F1C">
      <w:start w:val="2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FD"/>
    <w:rsid w:val="000243D1"/>
    <w:rsid w:val="00057F04"/>
    <w:rsid w:val="000A378C"/>
    <w:rsid w:val="0010042F"/>
    <w:rsid w:val="00135C2C"/>
    <w:rsid w:val="00137091"/>
    <w:rsid w:val="00142F58"/>
    <w:rsid w:val="00153ED4"/>
    <w:rsid w:val="00184664"/>
    <w:rsid w:val="001F60D3"/>
    <w:rsid w:val="0027115C"/>
    <w:rsid w:val="00293B83"/>
    <w:rsid w:val="00362C4A"/>
    <w:rsid w:val="00390414"/>
    <w:rsid w:val="003B5B09"/>
    <w:rsid w:val="003E1711"/>
    <w:rsid w:val="0045425A"/>
    <w:rsid w:val="00454631"/>
    <w:rsid w:val="00463A38"/>
    <w:rsid w:val="004670DD"/>
    <w:rsid w:val="004753A9"/>
    <w:rsid w:val="0048346B"/>
    <w:rsid w:val="004B31E7"/>
    <w:rsid w:val="004E4CA5"/>
    <w:rsid w:val="00502D70"/>
    <w:rsid w:val="00510920"/>
    <w:rsid w:val="005B0E81"/>
    <w:rsid w:val="00630D36"/>
    <w:rsid w:val="006337E6"/>
    <w:rsid w:val="006A3CE7"/>
    <w:rsid w:val="006C6DEF"/>
    <w:rsid w:val="006F1734"/>
    <w:rsid w:val="006F57E0"/>
    <w:rsid w:val="00781D13"/>
    <w:rsid w:val="00783C41"/>
    <w:rsid w:val="00787503"/>
    <w:rsid w:val="007E7032"/>
    <w:rsid w:val="00833359"/>
    <w:rsid w:val="00853CE2"/>
    <w:rsid w:val="00860491"/>
    <w:rsid w:val="00887A77"/>
    <w:rsid w:val="008B2920"/>
    <w:rsid w:val="008B2DF7"/>
    <w:rsid w:val="009039F1"/>
    <w:rsid w:val="009244EC"/>
    <w:rsid w:val="00A213B1"/>
    <w:rsid w:val="00A242C6"/>
    <w:rsid w:val="00A47177"/>
    <w:rsid w:val="00A50A33"/>
    <w:rsid w:val="00A750FF"/>
    <w:rsid w:val="00A85B6F"/>
    <w:rsid w:val="00AA3476"/>
    <w:rsid w:val="00AA6B7B"/>
    <w:rsid w:val="00AB1351"/>
    <w:rsid w:val="00AB540C"/>
    <w:rsid w:val="00AC5D83"/>
    <w:rsid w:val="00B41780"/>
    <w:rsid w:val="00B56F21"/>
    <w:rsid w:val="00B67DB0"/>
    <w:rsid w:val="00BC5117"/>
    <w:rsid w:val="00BD5EFB"/>
    <w:rsid w:val="00C35EFB"/>
    <w:rsid w:val="00C73037"/>
    <w:rsid w:val="00CD7978"/>
    <w:rsid w:val="00D07073"/>
    <w:rsid w:val="00D2689C"/>
    <w:rsid w:val="00D97DFD"/>
    <w:rsid w:val="00DA6183"/>
    <w:rsid w:val="00DF6A6F"/>
    <w:rsid w:val="00E20402"/>
    <w:rsid w:val="00E7158F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A5FF"/>
  <w15:chartTrackingRefBased/>
  <w15:docId w15:val="{E2B88E6C-035D-4936-A179-CB6C500E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de-DE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4631"/>
  </w:style>
  <w:style w:type="paragraph" w:styleId="berschrift1">
    <w:name w:val="heading 1"/>
    <w:basedOn w:val="Standard"/>
    <w:link w:val="berschrift1Zchn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A85B6F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B6F"/>
  </w:style>
  <w:style w:type="paragraph" w:styleId="Fuzeile">
    <w:name w:val="footer"/>
    <w:basedOn w:val="Standard"/>
    <w:link w:val="FuzeileZchn"/>
    <w:uiPriority w:val="99"/>
    <w:unhideWhenUsed/>
    <w:rsid w:val="00510920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0920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4E4CA5"/>
    <w:rPr>
      <w:color w:val="808080"/>
    </w:rPr>
  </w:style>
  <w:style w:type="paragraph" w:styleId="KeinLeerraum">
    <w:name w:val="No Spacing"/>
    <w:uiPriority w:val="98"/>
    <w:qFormat/>
    <w:rsid w:val="00F879C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8A3"/>
    <w:rPr>
      <w:rFonts w:ascii="Segoe UI" w:hAnsi="Segoe UI" w:cs="Segoe UI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04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0414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04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04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0414"/>
    <w:rPr>
      <w:b/>
      <w:bCs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12"/>
    <w:qFormat/>
    <w:rsid w:val="00362C4A"/>
    <w:pPr>
      <w:spacing w:after="120"/>
    </w:pPr>
  </w:style>
  <w:style w:type="character" w:customStyle="1" w:styleId="AnredeZchn">
    <w:name w:val="Anrede Zchn"/>
    <w:basedOn w:val="Absatz-Standardschriftart"/>
    <w:link w:val="Anrede"/>
    <w:uiPriority w:val="12"/>
    <w:rsid w:val="00362C4A"/>
  </w:style>
  <w:style w:type="paragraph" w:styleId="Gruformel">
    <w:name w:val="Closing"/>
    <w:basedOn w:val="Standard"/>
    <w:next w:val="Unterschrift"/>
    <w:link w:val="GruformelZchn"/>
    <w:uiPriority w:val="13"/>
    <w:qFormat/>
    <w:rsid w:val="00362C4A"/>
    <w:pPr>
      <w:spacing w:before="360" w:after="12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13"/>
    <w:rsid w:val="00B56F21"/>
  </w:style>
  <w:style w:type="paragraph" w:styleId="Unterschrift">
    <w:name w:val="Signature"/>
    <w:basedOn w:val="Standard"/>
    <w:next w:val="Standard"/>
    <w:link w:val="UnterschriftZchn"/>
    <w:uiPriority w:val="14"/>
    <w:qFormat/>
    <w:rsid w:val="00362C4A"/>
    <w:pPr>
      <w:spacing w:after="120" w:line="240" w:lineRule="auto"/>
    </w:pPr>
  </w:style>
  <w:style w:type="character" w:customStyle="1" w:styleId="UnterschriftZchn">
    <w:name w:val="Unterschrift Zchn"/>
    <w:basedOn w:val="Absatz-Standardschriftart"/>
    <w:link w:val="Unterschrift"/>
    <w:uiPriority w:val="14"/>
    <w:rsid w:val="00B56F21"/>
  </w:style>
  <w:style w:type="paragraph" w:styleId="Datum">
    <w:name w:val="Date"/>
    <w:basedOn w:val="Standard"/>
    <w:next w:val="Standard"/>
    <w:link w:val="DatumZchn"/>
    <w:uiPriority w:val="11"/>
    <w:qFormat/>
    <w:rsid w:val="00362C4A"/>
    <w:pPr>
      <w:spacing w:after="560"/>
    </w:pPr>
  </w:style>
  <w:style w:type="character" w:customStyle="1" w:styleId="DatumZchn">
    <w:name w:val="Datum Zchn"/>
    <w:basedOn w:val="Absatz-Standardschriftart"/>
    <w:link w:val="Datum"/>
    <w:uiPriority w:val="11"/>
    <w:rsid w:val="00362C4A"/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paragraph" w:styleId="Listenabsatz">
    <w:name w:val="List Paragraph"/>
    <w:basedOn w:val="Standard"/>
    <w:uiPriority w:val="34"/>
    <w:unhideWhenUsed/>
    <w:qFormat/>
    <w:rsid w:val="00D9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k19\AppData\Roaming\Microsoft\Templates\Frisches%20und%20klares%20Anschreiben,%20gestaltet%20von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1AA6EF8FA24A17A12B5B724B2B9C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CE2F16-AEDD-4A74-90A4-14ADC4272258}"/>
      </w:docPartPr>
      <w:docPartBody>
        <w:p w:rsidR="00000000" w:rsidRDefault="00767CDC">
          <w:pPr>
            <w:pStyle w:val="BF1AA6EF8FA24A17A12B5B724B2B9CCA"/>
          </w:pPr>
          <w:r>
            <w:rPr>
              <w:lang w:bidi="de-DE"/>
            </w:rPr>
            <w:t>Name des Empfängers</w:t>
          </w:r>
        </w:p>
      </w:docPartBody>
    </w:docPart>
    <w:docPart>
      <w:docPartPr>
        <w:name w:val="C039F73F24F04E4FAFFA3E46F0999B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9FB7E-0556-474E-AE53-F3A89845A549}"/>
      </w:docPartPr>
      <w:docPartBody>
        <w:p w:rsidR="00000000" w:rsidRDefault="00767CDC">
          <w:pPr>
            <w:pStyle w:val="C039F73F24F04E4FAFFA3E46F0999BE5"/>
          </w:pPr>
          <w:r w:rsidRPr="00A85B6F">
            <w:rPr>
              <w:lang w:bidi="de-DE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DC"/>
    <w:rsid w:val="0076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F1AA6EF8FA24A17A12B5B724B2B9CCA">
    <w:name w:val="BF1AA6EF8FA24A17A12B5B724B2B9CCA"/>
  </w:style>
  <w:style w:type="paragraph" w:customStyle="1" w:styleId="B135AD36DD824E8783267CBA108AB143">
    <w:name w:val="B135AD36DD824E8783267CBA108AB143"/>
  </w:style>
  <w:style w:type="paragraph" w:customStyle="1" w:styleId="57A627477D3F4D2D9801EB06A3223830">
    <w:name w:val="57A627477D3F4D2D9801EB06A3223830"/>
  </w:style>
  <w:style w:type="paragraph" w:customStyle="1" w:styleId="EF3DB1D843444159B29A828EE665D0A2">
    <w:name w:val="EF3DB1D843444159B29A828EE665D0A2"/>
  </w:style>
  <w:style w:type="paragraph" w:customStyle="1" w:styleId="50F7ADF5ACB845658C1CC2111FFC2597">
    <w:name w:val="50F7ADF5ACB845658C1CC2111FFC2597"/>
  </w:style>
  <w:style w:type="paragraph" w:customStyle="1" w:styleId="3FCF5BF130E7482D996A64B37A6D0988">
    <w:name w:val="3FCF5BF130E7482D996A64B37A6D0988"/>
  </w:style>
  <w:style w:type="paragraph" w:customStyle="1" w:styleId="EE00FB501E3143CD94F79BC30E8399C4">
    <w:name w:val="EE00FB501E3143CD94F79BC30E8399C4"/>
  </w:style>
  <w:style w:type="paragraph" w:customStyle="1" w:styleId="565E5012588342A79BD723399240678F">
    <w:name w:val="565E5012588342A79BD723399240678F"/>
  </w:style>
  <w:style w:type="paragraph" w:customStyle="1" w:styleId="E7456C726E8A43E681F811A9C84E326B">
    <w:name w:val="E7456C726E8A43E681F811A9C84E326B"/>
  </w:style>
  <w:style w:type="paragraph" w:customStyle="1" w:styleId="894A2D553E594435A5542A4276CF324C">
    <w:name w:val="894A2D553E594435A5542A4276CF324C"/>
  </w:style>
  <w:style w:type="paragraph" w:customStyle="1" w:styleId="BDA62DB7463B418796C7CD79FB9AB090">
    <w:name w:val="BDA62DB7463B418796C7CD79FB9AB090"/>
  </w:style>
  <w:style w:type="paragraph" w:customStyle="1" w:styleId="EC7A03287F3341D19C56E21FF5F546AC">
    <w:name w:val="EC7A03287F3341D19C56E21FF5F546AC"/>
  </w:style>
  <w:style w:type="paragraph" w:customStyle="1" w:styleId="35217896B8A047F6B35178FFDEF88129">
    <w:name w:val="35217896B8A047F6B35178FFDEF88129"/>
  </w:style>
  <w:style w:type="paragraph" w:customStyle="1" w:styleId="7D6D546852D94074B2CCFFB210A6A063">
    <w:name w:val="7D6D546852D94074B2CCFFB210A6A063"/>
  </w:style>
  <w:style w:type="paragraph" w:customStyle="1" w:styleId="C039F73F24F04E4FAFFA3E46F0999BE5">
    <w:name w:val="C039F73F24F04E4FAFFA3E46F0999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Going ham-ster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Frisches und klares Anschreiben, gestaltet von MOO.dotx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 Processing Projekt</dc:creator>
  <cp:keywords/>
  <dc:description/>
  <cp:lastModifiedBy>Dak Z´.</cp:lastModifiedBy>
  <cp:revision>1</cp:revision>
  <cp:lastPrinted>2016-06-29T01:32:00Z</cp:lastPrinted>
  <dcterms:created xsi:type="dcterms:W3CDTF">2017-10-26T13:09:00Z</dcterms:created>
  <dcterms:modified xsi:type="dcterms:W3CDTF">2017-10-26T13:31:00Z</dcterms:modified>
</cp:coreProperties>
</file>